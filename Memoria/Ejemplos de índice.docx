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C4D7" w14:textId="0ED34E32" w:rsidR="009422CF" w:rsidRDefault="004D665A">
      <w:r>
        <w:rPr>
          <w:noProof/>
          <w:lang w:val="es-ES_tradnl" w:eastAsia="es-ES_tradnl"/>
        </w:rPr>
        <mc:AlternateContent>
          <mc:Choice Requires="wps">
            <w:drawing>
              <wp:anchor distT="0" distB="0" distL="114300" distR="114300" simplePos="0" relativeHeight="251677696" behindDoc="0" locked="0" layoutInCell="1" allowOverlap="1" wp14:anchorId="1EBDF711" wp14:editId="57C35EB8">
                <wp:simplePos x="0" y="0"/>
                <wp:positionH relativeFrom="column">
                  <wp:posOffset>-511810</wp:posOffset>
                </wp:positionH>
                <wp:positionV relativeFrom="paragraph">
                  <wp:posOffset>14605</wp:posOffset>
                </wp:positionV>
                <wp:extent cx="3558540" cy="1028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55854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Lenguaje de Marcas</w:t>
                            </w:r>
                            <w:r w:rsidRPr="004D665A">
                              <w:rPr>
                                <w:sz w:val="22"/>
                                <w:szCs w:val="28"/>
                              </w:rPr>
                              <w:t xml:space="preserve"> / </w:t>
                            </w:r>
                            <w:r w:rsidR="00F72144">
                              <w:rPr>
                                <w:sz w:val="22"/>
                                <w:szCs w:val="28"/>
                              </w:rPr>
                              <w:t>Entornos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DF711" id="_x0000_t202" coordsize="21600,21600" o:spt="202" path="m,l,21600r21600,l21600,xe">
                <v:stroke joinstyle="miter"/>
                <v:path gradientshapeok="t" o:connecttype="rect"/>
              </v:shapetype>
              <v:shape id="Cuadro de texto 6" o:spid="_x0000_s1026" type="#_x0000_t202" style="position:absolute;margin-left:-40.3pt;margin-top:1.15pt;width:280.2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" filled="f" stroked="f">
                <v:textbo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Lenguaje de Marcas</w:t>
                      </w:r>
                      <w:r w:rsidRPr="004D665A">
                        <w:rPr>
                          <w:sz w:val="22"/>
                          <w:szCs w:val="28"/>
                        </w:rPr>
                        <w:t xml:space="preserve"> / </w:t>
                      </w:r>
                      <w:r w:rsidR="00F72144">
                        <w:rPr>
                          <w:sz w:val="22"/>
                          <w:szCs w:val="28"/>
                        </w:rPr>
                        <w:t>Entornos</w:t>
                      </w:r>
                    </w:p>
                  </w:txbxContent>
                </v:textbox>
                <w10:wrap type="square"/>
              </v:shape>
            </w:pict>
          </mc:Fallback>
        </mc:AlternateContent>
      </w:r>
      <w:r w:rsidR="00B9386F">
        <w:rPr>
          <w:noProof/>
          <w:lang w:val="es-ES_tradnl" w:eastAsia="es-ES_tradnl"/>
        </w:rPr>
        <w:drawing>
          <wp:anchor distT="0" distB="0" distL="114300" distR="114300" simplePos="0" relativeHeight="251682816" behindDoc="1" locked="0" layoutInCell="1" allowOverlap="1" wp14:anchorId="110E552A" wp14:editId="6DE5EA5F">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85D2E9B" wp14:editId="4F6F183A">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5D2E9B" id="Rectangle 82" o:spid="_x0000_s1027"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JH8wEAAM4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" o:allowincell="f" fillcolor="#c2002f" stroked="f">
                <v:textbox inset="15mm,10mm,15mm,10mm">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14:paraId="048A0DD4" w14:textId="77777777" w:rsidR="001D0EBC" w:rsidRDefault="00AF19DA">
          <w:r>
            <w:t xml:space="preserve">  </w:t>
          </w:r>
        </w:p>
        <w:p w14:paraId="3F412774" w14:textId="77777777" w:rsidR="001D0EBC" w:rsidRDefault="001D0EBC"/>
        <w:p w14:paraId="41935F6E" w14:textId="55C84818" w:rsidR="00AB5564" w:rsidRPr="002A5B97" w:rsidRDefault="009468CB" w:rsidP="00E82EDB">
          <w:pPr>
            <w:pStyle w:val="TDC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61FB42C4" wp14:editId="7F3D3789">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A8876E8" wp14:editId="1046911A">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sidR="00B025D5">
            <w:t xml:space="preserve"> </w:t>
          </w:r>
          <w:r w:rsidR="009422CF">
            <w:t xml:space="preserve"> </w:t>
          </w:r>
          <w:r w:rsidR="004B7F34">
            <w:t xml:space="preserve"> </w:t>
          </w:r>
          <w:r w:rsidR="001D0EBC">
            <w:br w:type="page"/>
          </w:r>
        </w:p>
        <w:p w14:paraId="361B24F7" w14:textId="7E49EB31" w:rsidR="00713368" w:rsidRDefault="001B68B1">
          <w:pPr>
            <w:pStyle w:val="TDC1"/>
            <w:rPr>
              <w:rFonts w:asciiTheme="minorHAnsi" w:hAnsiTheme="minorHAnsi"/>
              <w:color w:val="auto"/>
              <w:kern w:val="2"/>
              <w:u w:val="none"/>
              <w14:ligatures w14:val="standardContextual"/>
            </w:rPr>
          </w:pPr>
          <w:r w:rsidRPr="00713368">
            <w:rPr>
              <w:rFonts w:ascii="Arial" w:hAnsi="Arial" w:cs="Arial"/>
              <w:b/>
              <w:caps/>
              <w:highlight w:val="yellow"/>
            </w:rPr>
            <w:lastRenderedPageBreak/>
            <w:fldChar w:fldCharType="begin"/>
          </w:r>
          <w:r w:rsidRPr="00713368">
            <w:rPr>
              <w:rFonts w:ascii="Arial" w:hAnsi="Arial" w:cs="Arial"/>
              <w:highlight w:val="yellow"/>
            </w:rPr>
            <w:instrText xml:space="preserve"> TOC \t "Título INDICE 2;2;Título INDICE 3;3;Título INDICE 1;1" </w:instrText>
          </w:r>
          <w:r w:rsidRPr="00713368">
            <w:rPr>
              <w:rFonts w:ascii="Arial" w:hAnsi="Arial" w:cs="Arial"/>
              <w:b/>
              <w:caps/>
              <w:highlight w:val="yellow"/>
            </w:rPr>
            <w:fldChar w:fldCharType="separate"/>
          </w:r>
          <w:r w:rsidR="00713368">
            <w:t>Introducción</w:t>
          </w:r>
          <w:r w:rsidR="00713368">
            <w:tab/>
          </w:r>
          <w:r w:rsidR="00713368">
            <w:fldChar w:fldCharType="begin"/>
          </w:r>
          <w:r w:rsidR="00713368">
            <w:instrText xml:space="preserve"> PAGEREF _Toc153181699 \h </w:instrText>
          </w:r>
          <w:r w:rsidR="00713368">
            <w:fldChar w:fldCharType="separate"/>
          </w:r>
          <w:r w:rsidR="00713368">
            <w:t>3</w:t>
          </w:r>
          <w:r w:rsidR="00713368">
            <w:fldChar w:fldCharType="end"/>
          </w:r>
        </w:p>
        <w:p w14:paraId="4A65E2BC" w14:textId="7A1DBA97" w:rsidR="00713368" w:rsidRDefault="00713368">
          <w:pPr>
            <w:pStyle w:val="TDC1"/>
            <w:rPr>
              <w:rFonts w:asciiTheme="minorHAnsi" w:hAnsiTheme="minorHAnsi"/>
              <w:color w:val="auto"/>
              <w:kern w:val="2"/>
              <w:u w:val="none"/>
              <w14:ligatures w14:val="standardContextual"/>
            </w:rPr>
          </w:pPr>
          <w:r>
            <w:t>Objetivos</w:t>
          </w:r>
          <w:r>
            <w:tab/>
          </w:r>
          <w:r>
            <w:fldChar w:fldCharType="begin"/>
          </w:r>
          <w:r>
            <w:instrText xml:space="preserve"> PAGEREF _Toc153181700 \h </w:instrText>
          </w:r>
          <w:r>
            <w:fldChar w:fldCharType="separate"/>
          </w:r>
          <w:r>
            <w:t>3</w:t>
          </w:r>
          <w:r>
            <w:fldChar w:fldCharType="end"/>
          </w:r>
        </w:p>
        <w:p w14:paraId="41B81951" w14:textId="0187C6BF" w:rsidR="00713368" w:rsidRDefault="00713368">
          <w:pPr>
            <w:pStyle w:val="TDC1"/>
            <w:rPr>
              <w:rFonts w:asciiTheme="minorHAnsi" w:hAnsiTheme="minorHAnsi"/>
              <w:color w:val="auto"/>
              <w:kern w:val="2"/>
              <w:u w:val="none"/>
              <w14:ligatures w14:val="standardContextual"/>
            </w:rPr>
          </w:pPr>
          <w:r w:rsidRPr="00555B6B">
            <w:rPr>
              <w:rFonts w:cs="Arial"/>
            </w:rPr>
            <w:t>Decisiones y Ramificaciones</w:t>
          </w:r>
          <w:r>
            <w:tab/>
          </w:r>
          <w:r>
            <w:fldChar w:fldCharType="begin"/>
          </w:r>
          <w:r>
            <w:instrText xml:space="preserve"> PAGEREF _Toc153181701 \h </w:instrText>
          </w:r>
          <w:r>
            <w:fldChar w:fldCharType="separate"/>
          </w:r>
          <w:r>
            <w:t>4</w:t>
          </w:r>
          <w:r>
            <w:fldChar w:fldCharType="end"/>
          </w:r>
        </w:p>
        <w:p w14:paraId="4EB01C28" w14:textId="09D4FBA5" w:rsidR="00713368" w:rsidRDefault="00713368">
          <w:pPr>
            <w:pStyle w:val="TDC1"/>
            <w:rPr>
              <w:rFonts w:asciiTheme="minorHAnsi" w:hAnsiTheme="minorHAnsi"/>
              <w:color w:val="auto"/>
              <w:kern w:val="2"/>
              <w:u w:val="none"/>
              <w14:ligatures w14:val="standardContextual"/>
            </w:rPr>
          </w:pPr>
          <w:r>
            <w:t>Originalidad y Creatividad</w:t>
          </w:r>
          <w:r>
            <w:tab/>
          </w:r>
          <w:r>
            <w:fldChar w:fldCharType="begin"/>
          </w:r>
          <w:r>
            <w:instrText xml:space="preserve"> PAGEREF _Toc153181702 \h </w:instrText>
          </w:r>
          <w:r>
            <w:fldChar w:fldCharType="separate"/>
          </w:r>
          <w:r>
            <w:t>4</w:t>
          </w:r>
          <w:r>
            <w:fldChar w:fldCharType="end"/>
          </w:r>
        </w:p>
        <w:p w14:paraId="5534FB4E" w14:textId="42C97C73" w:rsidR="00713368" w:rsidRDefault="00713368">
          <w:pPr>
            <w:pStyle w:val="TDC1"/>
            <w:rPr>
              <w:rFonts w:asciiTheme="minorHAnsi" w:hAnsiTheme="minorHAnsi"/>
              <w:color w:val="auto"/>
              <w:kern w:val="2"/>
              <w:u w:val="none"/>
              <w14:ligatures w14:val="standardContextual"/>
            </w:rPr>
          </w:pPr>
          <w:r>
            <w:t>Conclusión</w:t>
          </w:r>
          <w:r>
            <w:tab/>
          </w:r>
          <w:r>
            <w:fldChar w:fldCharType="begin"/>
          </w:r>
          <w:r>
            <w:instrText xml:space="preserve"> PAGEREF _Toc153181703 \h </w:instrText>
          </w:r>
          <w:r>
            <w:fldChar w:fldCharType="separate"/>
          </w:r>
          <w:r>
            <w:t>5</w:t>
          </w:r>
          <w:r>
            <w:fldChar w:fldCharType="end"/>
          </w:r>
        </w:p>
        <w:p w14:paraId="6C99B1D4" w14:textId="28FD1DB4" w:rsidR="00713368" w:rsidRDefault="00713368">
          <w:pPr>
            <w:pStyle w:val="TDC1"/>
            <w:rPr>
              <w:rFonts w:asciiTheme="minorHAnsi" w:hAnsiTheme="minorHAnsi"/>
              <w:color w:val="auto"/>
              <w:kern w:val="2"/>
              <w:u w:val="none"/>
              <w14:ligatures w14:val="standardContextual"/>
            </w:rPr>
          </w:pPr>
          <w:r>
            <w:t>Bibliografía</w:t>
          </w:r>
          <w:r>
            <w:tab/>
          </w:r>
          <w:r>
            <w:fldChar w:fldCharType="begin"/>
          </w:r>
          <w:r>
            <w:instrText xml:space="preserve"> PAGEREF _Toc153181704 \h </w:instrText>
          </w:r>
          <w:r>
            <w:fldChar w:fldCharType="separate"/>
          </w:r>
          <w:r>
            <w:t>5</w:t>
          </w:r>
          <w:r>
            <w:fldChar w:fldCharType="end"/>
          </w:r>
        </w:p>
        <w:p w14:paraId="46C45D3E" w14:textId="5F4811B1" w:rsidR="00017438" w:rsidRPr="009C6CBE" w:rsidRDefault="001B68B1" w:rsidP="00713368">
          <w:pPr>
            <w:spacing w:line="360" w:lineRule="auto"/>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713368">
            <w:rPr>
              <w:rFonts w:cs="Arial"/>
              <w:noProof/>
              <w:sz w:val="22"/>
              <w:szCs w:val="22"/>
              <w:highlight w:val="yellow"/>
              <w:u w:val="single"/>
            </w:rPr>
            <w:fldChar w:fldCharType="end"/>
          </w:r>
        </w:p>
      </w:sdtContent>
    </w:sdt>
    <w:p w14:paraId="7639F839" w14:textId="77777777" w:rsidR="001B68B1" w:rsidRDefault="0053108E" w:rsidP="009203DC">
      <w:pPr>
        <w:pStyle w:val="TitularROJO"/>
      </w:pPr>
      <w:r w:rsidRPr="009C6CBE">
        <w:rPr>
          <w:rFonts w:cs="Arial"/>
        </w:rPr>
        <w:br w:type="page"/>
      </w:r>
    </w:p>
    <w:p w14:paraId="70B16B7D" w14:textId="61759358" w:rsidR="00FF1E55" w:rsidRDefault="00F423CE" w:rsidP="00675945">
      <w:pPr>
        <w:pStyle w:val="TtuloINDICE1"/>
        <w:pBdr>
          <w:bottom w:val="single" w:sz="8" w:space="0" w:color="BA122B"/>
        </w:pBdr>
        <w:tabs>
          <w:tab w:val="right" w:pos="9064"/>
        </w:tabs>
      </w:pPr>
      <w:bookmarkStart w:id="0" w:name="_Toc153181699"/>
      <w:r>
        <w:lastRenderedPageBreak/>
        <w:t>Introducción</w:t>
      </w:r>
      <w:bookmarkEnd w:id="0"/>
      <w:r w:rsidR="00675945">
        <w:tab/>
      </w:r>
    </w:p>
    <w:p w14:paraId="51CB7B7D" w14:textId="77777777" w:rsidR="00FF1E55" w:rsidRPr="00D95751" w:rsidRDefault="00FF1E55" w:rsidP="00FF1E55">
      <w:pPr>
        <w:spacing w:line="360" w:lineRule="auto"/>
        <w:jc w:val="both"/>
        <w:rPr>
          <w:sz w:val="16"/>
          <w:szCs w:val="20"/>
        </w:rPr>
      </w:pPr>
    </w:p>
    <w:p w14:paraId="2B5BE3A7" w14:textId="193AEAC7" w:rsidR="00675945" w:rsidRPr="00D95751" w:rsidRDefault="00FF1E55" w:rsidP="00D95751">
      <w:pPr>
        <w:spacing w:line="360" w:lineRule="auto"/>
        <w:jc w:val="both"/>
        <w:rPr>
          <w:sz w:val="24"/>
          <w:szCs w:val="32"/>
        </w:rPr>
      </w:pPr>
      <w:r w:rsidRPr="00FF1E55">
        <w:rPr>
          <w:sz w:val="24"/>
          <w:szCs w:val="32"/>
        </w:rPr>
        <w:t>En el cautivador universo de la belleza y el cuidado personal, la presencia en línea se ha consolidado como un componente esencial para establecer conexiones significativas con los consumidores contemporáneos. La evolución constante de la tecnología y las cambiantes expectativas del cliente han llevado a que Sephora, con la ambiciosa perspectiva de expandirse, busque la colaboración de nuestro equipo. Este llamado adquiere aún mayor relevancia en el contexto de la inminente apertura de una nueva tienda en el prestigioso centro comercial La Vaguada, en Madrid. La solicitud de Sephora va más allá de una mejora estética; implica la revitalización integral de su plataforma digital, elevando tanto la calidad como la adaptabilidad a las demandas actuales de los consumidores en el fascinante ámbito de la estética y el cuidado personal.</w:t>
      </w:r>
    </w:p>
    <w:p w14:paraId="509A7613" w14:textId="64E2B6EB" w:rsidR="003A4C51" w:rsidRDefault="00F423CE" w:rsidP="003A4C51">
      <w:pPr>
        <w:pStyle w:val="TtuloINDICE1"/>
      </w:pPr>
      <w:bookmarkStart w:id="1" w:name="_Toc153181700"/>
      <w:r>
        <w:t>Objetivos</w:t>
      </w:r>
      <w:bookmarkEnd w:id="1"/>
    </w:p>
    <w:p w14:paraId="3E0228B9" w14:textId="77777777" w:rsidR="00D95751" w:rsidRPr="00D95751" w:rsidRDefault="00D95751" w:rsidP="00D95751">
      <w:pPr>
        <w:spacing w:line="360" w:lineRule="auto"/>
        <w:jc w:val="both"/>
        <w:rPr>
          <w:sz w:val="16"/>
          <w:szCs w:val="20"/>
        </w:rPr>
      </w:pPr>
    </w:p>
    <w:p w14:paraId="33ED5494" w14:textId="58D6A844" w:rsidR="00B852E5" w:rsidRPr="00D95751" w:rsidRDefault="00D95751" w:rsidP="00D95751">
      <w:pPr>
        <w:spacing w:line="360" w:lineRule="auto"/>
        <w:jc w:val="both"/>
        <w:rPr>
          <w:sz w:val="24"/>
          <w:szCs w:val="32"/>
        </w:rPr>
      </w:pPr>
      <w:r w:rsidRPr="00D95751">
        <w:rPr>
          <w:sz w:val="24"/>
          <w:szCs w:val="32"/>
        </w:rPr>
        <w:t>El propósito fundamental de este proyecto es diseñar y desarrollar una página web que no solo sea visualmente atractiva, sino que también encapsule la esencia vibrante y sofisticada de la marca Sephora. Nuestra misión va más allá de lo estético, buscando proporcionar a los usuarios una experiencia en línea excepcional. Desde la exploración de productos hasta la facilitación de compras seguras y la entrega de contenido informativo sobre las últimas tendencias y técnicas de belleza, nuestro objetivo es crear un espacio digital que no solo venda productos, sino que eleve la interacción del cliente con la marca a un nivel más profundo.</w:t>
      </w:r>
    </w:p>
    <w:p w14:paraId="32D28264" w14:textId="044D89F2" w:rsidR="00D95751" w:rsidRDefault="00D95751">
      <w:pPr>
        <w:rPr>
          <w:rFonts w:eastAsia="MS PGothic" w:cs="Times New Roman"/>
          <w:color w:val="BA122B"/>
          <w:kern w:val="28"/>
          <w:sz w:val="32"/>
          <w:szCs w:val="32"/>
          <w:lang w:val="es-ES_tradnl"/>
        </w:rPr>
      </w:pPr>
      <w:r>
        <w:br w:type="page"/>
      </w:r>
    </w:p>
    <w:p w14:paraId="4896176C" w14:textId="03772E19" w:rsidR="00D95751" w:rsidRPr="00D95751" w:rsidRDefault="00F423CE" w:rsidP="00D95751">
      <w:pPr>
        <w:pStyle w:val="TtuloINDICE1"/>
        <w:rPr>
          <w:rFonts w:cs="Arial"/>
        </w:rPr>
      </w:pPr>
      <w:bookmarkStart w:id="2" w:name="_Toc153181701"/>
      <w:r>
        <w:rPr>
          <w:rFonts w:cs="Arial"/>
        </w:rPr>
        <w:lastRenderedPageBreak/>
        <w:t>Decisiones y Ramificaciones</w:t>
      </w:r>
      <w:bookmarkEnd w:id="2"/>
    </w:p>
    <w:p w14:paraId="6726AEE8" w14:textId="77777777" w:rsidR="00D95751" w:rsidRPr="00D95751" w:rsidRDefault="00D95751" w:rsidP="00D95751">
      <w:pPr>
        <w:spacing w:line="360" w:lineRule="auto"/>
        <w:jc w:val="both"/>
        <w:rPr>
          <w:rFonts w:eastAsia="Times New Roman" w:cs="Arial"/>
          <w:color w:val="000000"/>
          <w:sz w:val="16"/>
          <w:szCs w:val="16"/>
        </w:rPr>
      </w:pPr>
    </w:p>
    <w:p w14:paraId="1408A4B4" w14:textId="0C682A6E"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Siguiendo las indicaciones proporcionadas, hemos estructurado la página en cinco secciones distintivas: inicio, maquillaje, cuidado de la piel, perfumes, cuidado capilar y sobre nosotros. En la página de inicio, hemos concentrado nuestros esfuerzos en presentar de manera concisa la oferta diversa de productos de Sephora, ofreciendo a los usuarios una visión panorámica de las posibilidades disponibles y brindándoles un medio directo para ponerse en contacto y conocer más sobre la marca.</w:t>
      </w:r>
    </w:p>
    <w:p w14:paraId="54BFCD86" w14:textId="4952E6AC"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Dentro del vasto universo de la estética, hemos seleccionado maquillaje, cuidado de la piel, perfumes y cuidado capilar como secciones fundamentales. Estas páginas no solo exhiben el extenso catálogo de productos de Sephora, sino que también proporcionan herramientas prácticas para asistir a los clientes en la elección de productos, junto con ofertas estratégicas diseñadas para hacer que estos productos sean accesibles para todos.</w:t>
      </w:r>
    </w:p>
    <w:p w14:paraId="3D317F13" w14:textId="09F25608"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La sección "Sobre nosotros" se presenta como una ventana transparente que revela la identidad de Sephora, desde sus orígenes hasta sus objetivos y su ubicación, estableciendo una conexión emocional con los usuarios.</w:t>
      </w:r>
    </w:p>
    <w:p w14:paraId="21F6F595" w14:textId="16220054" w:rsidR="00F423CE" w:rsidRDefault="00F423CE" w:rsidP="003A4C51">
      <w:pPr>
        <w:pStyle w:val="TtuloINDICE1"/>
      </w:pPr>
      <w:bookmarkStart w:id="3" w:name="_Toc153181702"/>
      <w:r>
        <w:t>Originalidad y Creatividad</w:t>
      </w:r>
      <w:bookmarkEnd w:id="3"/>
    </w:p>
    <w:p w14:paraId="6F1DA8D7" w14:textId="77777777" w:rsidR="00F423CE" w:rsidRDefault="00F423CE" w:rsidP="00F423CE">
      <w:pPr>
        <w:rPr>
          <w:lang w:val="es-ES_tradnl"/>
        </w:rPr>
      </w:pPr>
    </w:p>
    <w:p w14:paraId="2852B49F" w14:textId="399AD6EF" w:rsidR="00F423CE" w:rsidRDefault="00D95751" w:rsidP="00D95751">
      <w:pPr>
        <w:spacing w:line="360" w:lineRule="auto"/>
        <w:jc w:val="both"/>
        <w:rPr>
          <w:rFonts w:cs="Arial"/>
          <w:color w:val="000000"/>
          <w:sz w:val="24"/>
        </w:rPr>
      </w:pPr>
      <w:r w:rsidRPr="00D95751">
        <w:rPr>
          <w:rFonts w:cs="Arial"/>
          <w:color w:val="000000"/>
          <w:sz w:val="24"/>
        </w:rPr>
        <w:t>Para simplificar la experiencia del cliente, hemos adoptado un enfoque estratégico que implica la reducción de la cantidad de productos disponibles, evitando así abrumar a los usuarios. Además, en la página de inicio, hemos centrado y aumentado el tamaño de los productos para facilitar la búsqueda y mejorar la visibilidad. La reducción de la cantidad de información en pantalla y la limitación de la variabilidad de colores se han realizado de manera deliberada, centrándonos exclusivamente en resaltar la importancia de los productos y proporcionar una experiencia visual más armoniosa. Finalmente, hemos consolidado todo el catálogo de productos de cada sección en una sola página, simplificando el acceso y mejorando la navegabilidad.</w:t>
      </w:r>
    </w:p>
    <w:p w14:paraId="6104414D" w14:textId="566D2D4D" w:rsidR="00D95751" w:rsidRDefault="00D95751">
      <w:pPr>
        <w:rPr>
          <w:rFonts w:cs="Arial"/>
          <w:color w:val="000000"/>
          <w:sz w:val="24"/>
        </w:rPr>
      </w:pPr>
      <w:r>
        <w:rPr>
          <w:rFonts w:cs="Arial"/>
          <w:color w:val="000000"/>
          <w:sz w:val="24"/>
        </w:rPr>
        <w:br w:type="page"/>
      </w:r>
    </w:p>
    <w:p w14:paraId="2A1209CA" w14:textId="02D6BF57" w:rsidR="00FE1F5E" w:rsidRPr="00D95751" w:rsidRDefault="00F423CE" w:rsidP="00D95751">
      <w:pPr>
        <w:pStyle w:val="TtuloINDICE1"/>
        <w:rPr>
          <w:rStyle w:val="Referenciasutil"/>
          <w:smallCaps w:val="0"/>
          <w:color w:val="BA122B"/>
        </w:rPr>
      </w:pPr>
      <w:bookmarkStart w:id="4" w:name="_Toc153181703"/>
      <w:r>
        <w:lastRenderedPageBreak/>
        <w:t>Conclusión</w:t>
      </w:r>
      <w:bookmarkEnd w:id="4"/>
    </w:p>
    <w:p w14:paraId="67EC737A" w14:textId="32EF6622" w:rsidR="00F423CE" w:rsidRPr="00D95751" w:rsidRDefault="00D95751" w:rsidP="00D95751">
      <w:pPr>
        <w:pStyle w:val="BibliografaTITULO"/>
        <w:rPr>
          <w:rStyle w:val="Referenciasutil"/>
          <w:szCs w:val="28"/>
        </w:rPr>
      </w:pPr>
      <w:r w:rsidRPr="00D95751">
        <w:t>En conclusión, este proyecto se propone no solo transformar estéticamente la presencia en línea de Sephora, sino también mejorar de manera integral la experiencia del usuario. A través de decisiones estratégicas, como la simplificación del catálogo, la mejora en la presentación visual y la consolidación de información, la nueva página web aspira a destacarse como un espacio digital que no solo refleje la esencia única de Sephora, sino que también brinde a los clientes una experiencia de compra en línea excepcional, auténtica y enriquecedora.</w:t>
      </w:r>
    </w:p>
    <w:p w14:paraId="06F42459" w14:textId="77777777" w:rsidR="00F423CE" w:rsidRDefault="00F423CE" w:rsidP="00F423CE">
      <w:pPr>
        <w:pStyle w:val="TtuloINDICE1"/>
      </w:pPr>
      <w:bookmarkStart w:id="5" w:name="_Toc153181704"/>
      <w:r>
        <w:t>Bibliografía</w:t>
      </w:r>
      <w:bookmarkEnd w:id="5"/>
    </w:p>
    <w:p w14:paraId="0C8289FB" w14:textId="77777777" w:rsidR="00F423CE" w:rsidRPr="00371A27" w:rsidRDefault="00F423CE" w:rsidP="00D95751">
      <w:pPr>
        <w:pStyle w:val="BibliografaTITULO"/>
        <w:rPr>
          <w:rStyle w:val="Referenciasutil"/>
        </w:rPr>
      </w:pPr>
    </w:p>
    <w:sectPr w:rsidR="00F423CE" w:rsidRPr="00371A27" w:rsidSect="00C214CB">
      <w:headerReference w:type="default" r:id="rId15"/>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E508" w14:textId="77777777" w:rsidR="00537B1E" w:rsidRDefault="00537B1E" w:rsidP="00017438">
      <w:r>
        <w:separator/>
      </w:r>
    </w:p>
    <w:p w14:paraId="55235473" w14:textId="77777777" w:rsidR="00537B1E" w:rsidRDefault="00537B1E"/>
    <w:p w14:paraId="476B9306" w14:textId="77777777" w:rsidR="00537B1E" w:rsidRDefault="00537B1E"/>
    <w:p w14:paraId="04F41F74" w14:textId="77777777" w:rsidR="00537B1E" w:rsidRDefault="00537B1E"/>
  </w:endnote>
  <w:endnote w:type="continuationSeparator" w:id="0">
    <w:p w14:paraId="2E4919D8" w14:textId="77777777" w:rsidR="00537B1E" w:rsidRDefault="00537B1E" w:rsidP="00017438">
      <w:r>
        <w:continuationSeparator/>
      </w:r>
    </w:p>
    <w:p w14:paraId="45714238" w14:textId="77777777" w:rsidR="00537B1E" w:rsidRDefault="00537B1E"/>
    <w:p w14:paraId="25063483" w14:textId="77777777" w:rsidR="00537B1E" w:rsidRDefault="00537B1E"/>
    <w:p w14:paraId="7A195B14" w14:textId="77777777" w:rsidR="00537B1E" w:rsidRDefault="00537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0B5"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85EF" w14:textId="77777777" w:rsidR="00537B1E" w:rsidRDefault="00537B1E" w:rsidP="00017438">
      <w:r>
        <w:separator/>
      </w:r>
    </w:p>
    <w:p w14:paraId="0A13CCE9" w14:textId="77777777" w:rsidR="00537B1E" w:rsidRDefault="00537B1E"/>
    <w:p w14:paraId="34A8CB21" w14:textId="77777777" w:rsidR="00537B1E" w:rsidRDefault="00537B1E"/>
    <w:p w14:paraId="4A858B94" w14:textId="77777777" w:rsidR="00537B1E" w:rsidRDefault="00537B1E"/>
  </w:footnote>
  <w:footnote w:type="continuationSeparator" w:id="0">
    <w:p w14:paraId="7719343B" w14:textId="77777777" w:rsidR="00537B1E" w:rsidRDefault="00537B1E" w:rsidP="00017438">
      <w:r>
        <w:continuationSeparator/>
      </w:r>
    </w:p>
    <w:p w14:paraId="1CF5B3C6" w14:textId="77777777" w:rsidR="00537B1E" w:rsidRDefault="00537B1E"/>
    <w:p w14:paraId="18FE69DB" w14:textId="77777777" w:rsidR="00537B1E" w:rsidRDefault="00537B1E"/>
    <w:p w14:paraId="732FAF80" w14:textId="77777777" w:rsidR="00537B1E" w:rsidRDefault="00537B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6D44"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5F8D087" wp14:editId="1564B897">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28E973F7" w14:textId="77777777" w:rsidR="004B2AF8" w:rsidRDefault="004B2AF8" w:rsidP="00AF19DA">
    <w:pPr>
      <w:pStyle w:val="Encabezado"/>
      <w:rPr>
        <w:szCs w:val="20"/>
      </w:rPr>
    </w:pPr>
  </w:p>
  <w:p w14:paraId="1F128F4B"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922F" w14:textId="77777777" w:rsidR="00C214CB" w:rsidRDefault="004A1D28">
    <w:pPr>
      <w:pStyle w:val="Encabezado"/>
    </w:pPr>
    <w:r>
      <w:rPr>
        <w:noProof/>
      </w:rPr>
      <w:drawing>
        <wp:anchor distT="0" distB="0" distL="114300" distR="114300" simplePos="0" relativeHeight="251658240" behindDoc="0" locked="0" layoutInCell="1" allowOverlap="1" wp14:anchorId="540A41C3" wp14:editId="2889A591">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43A16958" wp14:editId="22531B41">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67B30218" w14:textId="77777777" w:rsidR="00C214CB" w:rsidRDefault="00C214CB">
    <w:pPr>
      <w:pStyle w:val="Encabezado"/>
    </w:pPr>
  </w:p>
  <w:p w14:paraId="59643792" w14:textId="77777777" w:rsidR="00C214CB" w:rsidRDefault="00C214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EA14" w14:textId="77777777" w:rsidR="004B2AF8" w:rsidRDefault="004A1D28" w:rsidP="00F92EB3">
    <w:pPr>
      <w:pStyle w:val="Encabezado"/>
      <w:jc w:val="right"/>
    </w:pPr>
    <w:r>
      <w:rPr>
        <w:noProof/>
      </w:rPr>
      <w:drawing>
        <wp:anchor distT="0" distB="0" distL="114300" distR="114300" simplePos="0" relativeHeight="251659264" behindDoc="0" locked="0" layoutInCell="1" allowOverlap="1" wp14:anchorId="69494E9F" wp14:editId="3C5A2AF0">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6A2E18B8" wp14:editId="05773B64">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14:paraId="2AA0E034" w14:textId="77777777" w:rsidR="004A1D28" w:rsidRDefault="004A1D28" w:rsidP="00F92EB3">
    <w:pPr>
      <w:pStyle w:val="Encabezado"/>
      <w:jc w:val="right"/>
    </w:pPr>
  </w:p>
  <w:p w14:paraId="78C5E3AF" w14:textId="77777777" w:rsidR="00C214CB" w:rsidRPr="00F92EB3" w:rsidRDefault="00C214CB" w:rsidP="00F92EB3">
    <w:pPr>
      <w:pStyle w:val="Encabezado"/>
      <w:jc w:val="right"/>
    </w:pPr>
  </w:p>
  <w:p w14:paraId="5ABCA4A3" w14:textId="77777777"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45928691">
    <w:abstractNumId w:val="14"/>
  </w:num>
  <w:num w:numId="2" w16cid:durableId="932054846">
    <w:abstractNumId w:val="16"/>
  </w:num>
  <w:num w:numId="3" w16cid:durableId="623541613">
    <w:abstractNumId w:val="21"/>
  </w:num>
  <w:num w:numId="4" w16cid:durableId="1804885769">
    <w:abstractNumId w:val="25"/>
  </w:num>
  <w:num w:numId="5" w16cid:durableId="456262838">
    <w:abstractNumId w:val="12"/>
  </w:num>
  <w:num w:numId="6" w16cid:durableId="1614437528">
    <w:abstractNumId w:val="17"/>
  </w:num>
  <w:num w:numId="7" w16cid:durableId="1463385832">
    <w:abstractNumId w:val="22"/>
  </w:num>
  <w:num w:numId="8" w16cid:durableId="242227706">
    <w:abstractNumId w:val="23"/>
  </w:num>
  <w:num w:numId="9" w16cid:durableId="1020736343">
    <w:abstractNumId w:val="9"/>
  </w:num>
  <w:num w:numId="10" w16cid:durableId="878082542">
    <w:abstractNumId w:val="4"/>
  </w:num>
  <w:num w:numId="11" w16cid:durableId="722173325">
    <w:abstractNumId w:val="3"/>
  </w:num>
  <w:num w:numId="12" w16cid:durableId="1172136044">
    <w:abstractNumId w:val="2"/>
  </w:num>
  <w:num w:numId="13" w16cid:durableId="978026360">
    <w:abstractNumId w:val="1"/>
  </w:num>
  <w:num w:numId="14" w16cid:durableId="1096633013">
    <w:abstractNumId w:val="10"/>
  </w:num>
  <w:num w:numId="15" w16cid:durableId="417755685">
    <w:abstractNumId w:val="8"/>
  </w:num>
  <w:num w:numId="16" w16cid:durableId="889075667">
    <w:abstractNumId w:val="7"/>
  </w:num>
  <w:num w:numId="17" w16cid:durableId="229578610">
    <w:abstractNumId w:val="6"/>
  </w:num>
  <w:num w:numId="18" w16cid:durableId="315455191">
    <w:abstractNumId w:val="5"/>
  </w:num>
  <w:num w:numId="19" w16cid:durableId="1749040471">
    <w:abstractNumId w:val="0"/>
  </w:num>
  <w:num w:numId="20" w16cid:durableId="847644501">
    <w:abstractNumId w:val="26"/>
  </w:num>
  <w:num w:numId="21" w16cid:durableId="496267539">
    <w:abstractNumId w:val="27"/>
  </w:num>
  <w:num w:numId="22" w16cid:durableId="54740562">
    <w:abstractNumId w:val="11"/>
  </w:num>
  <w:num w:numId="23" w16cid:durableId="326711864">
    <w:abstractNumId w:val="19"/>
  </w:num>
  <w:num w:numId="24" w16cid:durableId="661661816">
    <w:abstractNumId w:val="20"/>
  </w:num>
  <w:num w:numId="25" w16cid:durableId="1842235983">
    <w:abstractNumId w:val="13"/>
  </w:num>
  <w:num w:numId="26" w16cid:durableId="798457595">
    <w:abstractNumId w:val="15"/>
  </w:num>
  <w:num w:numId="27" w16cid:durableId="345519272">
    <w:abstractNumId w:val="18"/>
  </w:num>
  <w:num w:numId="28" w16cid:durableId="1458181116">
    <w:abstractNumId w:val="24"/>
  </w:num>
  <w:num w:numId="29" w16cid:durableId="989754038">
    <w:abstractNumId w:val="23"/>
  </w:num>
  <w:num w:numId="30" w16cid:durableId="5394360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39"/>
    <w:rsid w:val="00000C31"/>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85839"/>
    <w:rsid w:val="002A5B9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A061B"/>
    <w:rsid w:val="004A1D28"/>
    <w:rsid w:val="004A3389"/>
    <w:rsid w:val="004B2AF8"/>
    <w:rsid w:val="004B7F34"/>
    <w:rsid w:val="004D665A"/>
    <w:rsid w:val="0053108E"/>
    <w:rsid w:val="00536A0C"/>
    <w:rsid w:val="00537B1E"/>
    <w:rsid w:val="00550B0B"/>
    <w:rsid w:val="00583C83"/>
    <w:rsid w:val="005C2551"/>
    <w:rsid w:val="005F36ED"/>
    <w:rsid w:val="00601F59"/>
    <w:rsid w:val="00636285"/>
    <w:rsid w:val="00675945"/>
    <w:rsid w:val="00682B0D"/>
    <w:rsid w:val="006A7748"/>
    <w:rsid w:val="00713368"/>
    <w:rsid w:val="00713F39"/>
    <w:rsid w:val="00726167"/>
    <w:rsid w:val="00751741"/>
    <w:rsid w:val="007C5D01"/>
    <w:rsid w:val="007D12F7"/>
    <w:rsid w:val="007D4057"/>
    <w:rsid w:val="007E7DC0"/>
    <w:rsid w:val="00802EFC"/>
    <w:rsid w:val="008030C5"/>
    <w:rsid w:val="00812124"/>
    <w:rsid w:val="008133AC"/>
    <w:rsid w:val="00823D0E"/>
    <w:rsid w:val="0083059C"/>
    <w:rsid w:val="00851481"/>
    <w:rsid w:val="00874C0D"/>
    <w:rsid w:val="008A3E0E"/>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6447"/>
    <w:rsid w:val="00A44DEE"/>
    <w:rsid w:val="00A82CB8"/>
    <w:rsid w:val="00A82D08"/>
    <w:rsid w:val="00AA4721"/>
    <w:rsid w:val="00AB5564"/>
    <w:rsid w:val="00AF19DA"/>
    <w:rsid w:val="00B025D5"/>
    <w:rsid w:val="00B35029"/>
    <w:rsid w:val="00B515BB"/>
    <w:rsid w:val="00B72C16"/>
    <w:rsid w:val="00B73F7B"/>
    <w:rsid w:val="00B74666"/>
    <w:rsid w:val="00B81C72"/>
    <w:rsid w:val="00B83D66"/>
    <w:rsid w:val="00B852E5"/>
    <w:rsid w:val="00B92DC7"/>
    <w:rsid w:val="00B9386F"/>
    <w:rsid w:val="00B95FCB"/>
    <w:rsid w:val="00B97430"/>
    <w:rsid w:val="00BB2E05"/>
    <w:rsid w:val="00BD0AB2"/>
    <w:rsid w:val="00C15FB5"/>
    <w:rsid w:val="00C202CE"/>
    <w:rsid w:val="00C214CB"/>
    <w:rsid w:val="00C42AFE"/>
    <w:rsid w:val="00C64724"/>
    <w:rsid w:val="00C73A65"/>
    <w:rsid w:val="00C8734E"/>
    <w:rsid w:val="00CD6009"/>
    <w:rsid w:val="00D07C8C"/>
    <w:rsid w:val="00D40086"/>
    <w:rsid w:val="00D645EF"/>
    <w:rsid w:val="00D6506B"/>
    <w:rsid w:val="00D95751"/>
    <w:rsid w:val="00DB2BD9"/>
    <w:rsid w:val="00DD5E72"/>
    <w:rsid w:val="00DD77D3"/>
    <w:rsid w:val="00E20F84"/>
    <w:rsid w:val="00E82EDB"/>
    <w:rsid w:val="00E871D2"/>
    <w:rsid w:val="00E94A51"/>
    <w:rsid w:val="00EA5038"/>
    <w:rsid w:val="00EC557C"/>
    <w:rsid w:val="00ED498E"/>
    <w:rsid w:val="00EE4EAA"/>
    <w:rsid w:val="00F06059"/>
    <w:rsid w:val="00F06B20"/>
    <w:rsid w:val="00F35EDA"/>
    <w:rsid w:val="00F367C0"/>
    <w:rsid w:val="00F423CE"/>
    <w:rsid w:val="00F51AED"/>
    <w:rsid w:val="00F72144"/>
    <w:rsid w:val="00F92EB3"/>
    <w:rsid w:val="00FE1F5E"/>
    <w:rsid w:val="00FF1E55"/>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AD503"/>
  <w14:defaultImageDpi w14:val="300"/>
  <w15:docId w15:val="{47F1774F-B632-4D61-9650-5608CFAE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D95751"/>
    <w:pPr>
      <w:spacing w:before="240" w:line="360" w:lineRule="auto"/>
      <w:jc w:val="both"/>
    </w:pPr>
    <w:rPr>
      <w:rFonts w:ascii="Arial" w:eastAsia="MS PGothic" w:hAnsi="Arial" w:cs="Arial"/>
      <w:color w:val="000000"/>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Web">
    <w:name w:val="Normal (Web)"/>
    <w:basedOn w:val="Normal"/>
    <w:uiPriority w:val="99"/>
    <w:semiHidden/>
    <w:unhideWhenUsed/>
    <w:rsid w:val="00D95751"/>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36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VaguadaProyecto\Memoria\Memoraia%20Vaguada.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Memoraia Vaguada.dotx</Template>
  <TotalTime>51</TotalTime>
  <Pages>5</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Mansilla Rodríguez</dc:creator>
  <cp:keywords/>
  <dc:description/>
  <cp:lastModifiedBy>Rubén Mansilla Rodríguez</cp:lastModifiedBy>
  <cp:revision>8</cp:revision>
  <dcterms:created xsi:type="dcterms:W3CDTF">2023-12-11T08:16:00Z</dcterms:created>
  <dcterms:modified xsi:type="dcterms:W3CDTF">2023-12-11T09:08:00Z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